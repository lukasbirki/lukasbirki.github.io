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92E" w:rsidRPr="00474395" w:rsidRDefault="0000196C">
      <w:pPr>
        <w:pStyle w:val="Abschnittsberschrift"/>
        <w:rPr>
          <w:lang w:val="de-DE"/>
        </w:rPr>
      </w:pPr>
      <w:r>
        <w:rPr>
          <w:noProof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wp:positionH relativeFrom="page">
                  <wp:posOffset>312420</wp:posOffset>
                </wp:positionH>
                <wp:positionV relativeFrom="margin">
                  <wp:align>center</wp:align>
                </wp:positionV>
                <wp:extent cx="2476500" cy="8686800"/>
                <wp:effectExtent l="0" t="0" r="0" b="4445"/>
                <wp:wrapSquare wrapText="bothSides"/>
                <wp:docPr id="1" name="Gruppieren 1" descr="Kontaktinformation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8686800"/>
                          <a:chOff x="-137380" y="0"/>
                          <a:chExt cx="2480469" cy="8677275"/>
                        </a:xfrm>
                      </wpg:grpSpPr>
                      <wps:wsp>
                        <wps:cNvPr id="11" name="Textfeld 11"/>
                        <wps:cNvSpPr txBox="1"/>
                        <wps:spPr>
                          <a:xfrm>
                            <a:off x="-137380" y="0"/>
                            <a:ext cx="2480469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92E" w:rsidRPr="00F20117" w:rsidRDefault="00C05F5B">
                              <w:pPr>
                                <w:pStyle w:val="Name"/>
                                <w:rPr>
                                  <w:sz w:val="56"/>
                                </w:rPr>
                              </w:pPr>
                              <w:r w:rsidRPr="00F20117">
                                <w:rPr>
                                  <w:sz w:val="56"/>
                                </w:rPr>
                                <w:t>Lukas Birkenmaier</w:t>
                              </w:r>
                            </w:p>
                            <w:p w:rsidR="009627DC" w:rsidRPr="009627DC" w:rsidRDefault="009627DC">
                              <w:pPr>
                                <w:pStyle w:val="Name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*</w:t>
                              </w:r>
                              <w:r w:rsidRPr="009627DC">
                                <w:rPr>
                                  <w:sz w:val="28"/>
                                </w:rPr>
                                <w:t xml:space="preserve">12.11.1995 in Freiburg </w:t>
                              </w:r>
                            </w:p>
                            <w:p w:rsidR="0044792E" w:rsidRDefault="00C05F5B">
                              <w:pPr>
                                <w:pStyle w:val="WichtigerPunk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3. BA politics and public administration</w:t>
                              </w:r>
                            </w:p>
                            <w:p w:rsidR="00C05F5B" w:rsidRDefault="00C05F5B">
                              <w:pPr>
                                <w:pStyle w:val="WichtigerPunk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University of Constance</w:t>
                              </w:r>
                            </w:p>
                            <w:p w:rsidR="0044792E" w:rsidRDefault="0044792E" w:rsidP="00C05F5B">
                              <w:pPr>
                                <w:pStyle w:val="WichtigerPunkt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feld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sz w:val="24"/>
                                  <w:szCs w:val="22"/>
                                </w:rPr>
                                <w:alias w:val="Anschrift"/>
                                <w:tag w:val="Anschrift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44792E" w:rsidRPr="00C05F5B" w:rsidRDefault="00C05F5B">
                                  <w:pPr>
                                    <w:rPr>
                                      <w:sz w:val="24"/>
                                      <w:szCs w:val="22"/>
                                    </w:rPr>
                                  </w:pPr>
                                  <w:r w:rsidRPr="00C05F5B">
                                    <w:rPr>
                                      <w:sz w:val="24"/>
                                      <w:szCs w:val="22"/>
                                    </w:rPr>
                                    <w:t>Hansjakobweg 11</w:t>
                                  </w:r>
                                  <w:r w:rsidRPr="00C05F5B">
                                    <w:rPr>
                                      <w:sz w:val="24"/>
                                      <w:szCs w:val="22"/>
                                    </w:rPr>
                                    <w:br/>
                                    <w:t>78467 Constance</w:t>
                                  </w:r>
                                  <w:r w:rsidRPr="00C05F5B">
                                    <w:rPr>
                                      <w:sz w:val="24"/>
                                      <w:szCs w:val="22"/>
                                    </w:rPr>
                                    <w:br/>
                                    <w:t>Germany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sz w:val="24"/>
                                  <w:szCs w:val="22"/>
                                </w:rPr>
                                <w:alias w:val="Telefon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44792E" w:rsidRPr="00C05F5B" w:rsidRDefault="00F20117">
                                  <w:pPr>
                                    <w:pStyle w:val="Kontaktinformationen"/>
                                    <w:rPr>
                                      <w:sz w:val="24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2"/>
                                    </w:rPr>
                                    <w:t>Mobile: 0049/</w:t>
                                  </w:r>
                                  <w:r w:rsidR="00C05F5B" w:rsidRPr="00C05F5B">
                                    <w:rPr>
                                      <w:sz w:val="24"/>
                                      <w:szCs w:val="22"/>
                                    </w:rPr>
                                    <w:t>15753096674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sz w:val="24"/>
                                  <w:szCs w:val="22"/>
                                </w:rPr>
                                <w:alias w:val="E-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44792E" w:rsidRPr="00C05F5B" w:rsidRDefault="00F20117">
                                  <w:pPr>
                                    <w:pStyle w:val="Kontaktinformationen"/>
                                    <w:rPr>
                                      <w:sz w:val="24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2"/>
                                    </w:rPr>
                                    <w:t>Email: l</w:t>
                                  </w:r>
                                  <w:r w:rsidR="00C05F5B" w:rsidRPr="00C05F5B">
                                    <w:rPr>
                                      <w:sz w:val="24"/>
                                      <w:szCs w:val="22"/>
                                    </w:rPr>
                                    <w:t>ukas.birkenmaier@uni-konstanz.de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44792E" w:rsidRDefault="00C05F5B">
                                  <w:pPr>
                                    <w:pStyle w:val="Kontaktinformationen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uppieren 1" o:spid="_x0000_s1026" alt="Kontaktinformationen" style="position:absolute;margin-left:24.6pt;margin-top:0;width:195pt;height:684pt;z-index:251659264;mso-height-percent:1000;mso-wrap-distance-left:7.2pt;mso-wrap-distance-right:7.2pt;mso-wrap-distance-bottom:3in;mso-position-horizontal-relative:page;mso-position-vertical:center;mso-position-vertical-relative:margin;mso-height-percent:1000;mso-width-relative:margin;mso-height-relative:margin" coordorigin="-1373" coordsize="24804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1" o:spid="_x0000_s1027" type="#_x0000_t202" style="position:absolute;left:-1373;width:24803;height:4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p w:rsidR="0044792E" w:rsidRPr="00F20117" w:rsidRDefault="00C05F5B">
                        <w:pPr>
                          <w:pStyle w:val="Name"/>
                          <w:rPr>
                            <w:sz w:val="56"/>
                          </w:rPr>
                        </w:pPr>
                        <w:r w:rsidRPr="00F20117">
                          <w:rPr>
                            <w:sz w:val="56"/>
                          </w:rPr>
                          <w:t>Lukas Birkenmaier</w:t>
                        </w:r>
                      </w:p>
                      <w:p w:rsidR="009627DC" w:rsidRPr="009627DC" w:rsidRDefault="009627DC">
                        <w:pPr>
                          <w:pStyle w:val="Name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*</w:t>
                        </w:r>
                        <w:r w:rsidRPr="009627DC">
                          <w:rPr>
                            <w:sz w:val="28"/>
                          </w:rPr>
                          <w:t xml:space="preserve">12.11.1995 in Freiburg </w:t>
                        </w:r>
                      </w:p>
                      <w:p w:rsidR="0044792E" w:rsidRDefault="00C05F5B">
                        <w:pPr>
                          <w:pStyle w:val="WichtigerPunkt"/>
                          <w:numPr>
                            <w:ilvl w:val="0"/>
                            <w:numId w:val="10"/>
                          </w:numPr>
                        </w:pPr>
                        <w:r>
                          <w:t>3. BA politics and public administration</w:t>
                        </w:r>
                      </w:p>
                      <w:p w:rsidR="00C05F5B" w:rsidRDefault="00C05F5B">
                        <w:pPr>
                          <w:pStyle w:val="WichtigerPunkt"/>
                          <w:numPr>
                            <w:ilvl w:val="0"/>
                            <w:numId w:val="10"/>
                          </w:numPr>
                        </w:pPr>
                        <w:r>
                          <w:t>University of Constance</w:t>
                        </w:r>
                      </w:p>
                      <w:p w:rsidR="0044792E" w:rsidRDefault="0044792E" w:rsidP="00C05F5B">
                        <w:pPr>
                          <w:pStyle w:val="WichtigerPunkt"/>
                          <w:numPr>
                            <w:ilvl w:val="0"/>
                            <w:numId w:val="0"/>
                          </w:numPr>
                        </w:pPr>
                      </w:p>
                    </w:txbxContent>
                  </v:textbox>
                </v:shape>
                <v:shape id="Textfeld 12" o:spid="_x0000_s1028" type="#_x0000_t202" style="position:absolute;top:44291;width:19050;height:424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rPr>
                            <w:sz w:val="24"/>
                            <w:szCs w:val="22"/>
                          </w:rPr>
                          <w:alias w:val="Anschrift"/>
                          <w:tag w:val="Anschrift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44792E" w:rsidRPr="00C05F5B" w:rsidRDefault="00C05F5B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 w:rsidRPr="00C05F5B">
                              <w:rPr>
                                <w:sz w:val="24"/>
                                <w:szCs w:val="22"/>
                              </w:rPr>
                              <w:t>Hansjakobweg 11</w:t>
                            </w:r>
                            <w:r w:rsidRPr="00C05F5B">
                              <w:rPr>
                                <w:sz w:val="24"/>
                                <w:szCs w:val="22"/>
                              </w:rPr>
                              <w:br/>
                              <w:t>78467 Constance</w:t>
                            </w:r>
                            <w:r w:rsidRPr="00C05F5B">
                              <w:rPr>
                                <w:sz w:val="24"/>
                                <w:szCs w:val="22"/>
                              </w:rPr>
                              <w:br/>
                              <w:t>Germany</w:t>
                            </w:r>
                          </w:p>
                        </w:sdtContent>
                      </w:sdt>
                      <w:sdt>
                        <w:sdtPr>
                          <w:rPr>
                            <w:sz w:val="24"/>
                            <w:szCs w:val="22"/>
                          </w:rPr>
                          <w:alias w:val="Telefon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44792E" w:rsidRPr="00C05F5B" w:rsidRDefault="00F20117">
                            <w:pPr>
                              <w:pStyle w:val="Kontaktinformationen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Mobile: 0049/</w:t>
                            </w:r>
                            <w:r w:rsidR="00C05F5B" w:rsidRPr="00C05F5B">
                              <w:rPr>
                                <w:sz w:val="24"/>
                                <w:szCs w:val="22"/>
                              </w:rPr>
                              <w:t>15753096674</w:t>
                            </w:r>
                          </w:p>
                        </w:sdtContent>
                      </w:sdt>
                      <w:sdt>
                        <w:sdtPr>
                          <w:rPr>
                            <w:sz w:val="24"/>
                            <w:szCs w:val="22"/>
                          </w:rPr>
                          <w:alias w:val="E-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44792E" w:rsidRPr="00C05F5B" w:rsidRDefault="00F20117">
                            <w:pPr>
                              <w:pStyle w:val="Kontaktinformationen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2"/>
                              </w:rPr>
                              <w:t>Email: l</w:t>
                            </w:r>
                            <w:r w:rsidR="00C05F5B" w:rsidRPr="00C05F5B">
                              <w:rPr>
                                <w:sz w:val="24"/>
                                <w:szCs w:val="22"/>
                              </w:rPr>
                              <w:t>ukas.birkenmaier@uni-konstanz.de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44792E" w:rsidRDefault="00C05F5B">
                            <w:pPr>
                              <w:pStyle w:val="Kontaktinformationen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196663" w:rsidRPr="00C94D9E">
        <w:rPr>
          <w:sz w:val="28"/>
          <w:lang w:val="de-DE"/>
        </w:rPr>
        <w:t>International Experience</w:t>
      </w:r>
    </w:p>
    <w:sdt>
      <w:sdtPr>
        <w:rPr>
          <w:sz w:val="20"/>
        </w:rPr>
        <w:id w:val="-1472127747"/>
        <w15:appearance w15:val="hidden"/>
      </w:sdtPr>
      <w:sdtEndPr>
        <w:rPr>
          <w:rFonts w:asciiTheme="majorHAnsi" w:eastAsiaTheme="majorEastAsia" w:hAnsiTheme="majorHAnsi" w:cstheme="majorBidi"/>
          <w:sz w:val="26"/>
        </w:rPr>
      </w:sdtEndPr>
      <w:sdtContent>
        <w:sdt>
          <w:sdtPr>
            <w:rPr>
              <w:sz w:val="20"/>
            </w:rPr>
            <w:id w:val="-1260518174"/>
            <w:placeholder>
              <w:docPart w:val="87A154C3144C4473A7AD3197CD28708F"/>
            </w:placeholder>
            <w15:appearance w15:val="hidden"/>
          </w:sdtPr>
          <w:sdtEndPr>
            <w:rPr>
              <w:rFonts w:asciiTheme="majorHAnsi" w:eastAsiaTheme="majorEastAsia" w:hAnsiTheme="majorHAnsi" w:cstheme="majorBidi"/>
              <w:sz w:val="26"/>
            </w:rPr>
          </w:sdtEndPr>
          <w:sdtContent>
            <w:sdt>
              <w:sdtPr>
                <w:rPr>
                  <w:sz w:val="20"/>
                </w:rPr>
                <w:id w:val="48811269"/>
                <w15:repeatingSection/>
              </w:sdtPr>
              <w:sdtEndPr>
                <w:rPr>
                  <w:rFonts w:asciiTheme="majorHAnsi" w:eastAsiaTheme="majorEastAsia" w:hAnsiTheme="majorHAnsi" w:cstheme="majorBidi"/>
                  <w:sz w:val="26"/>
                </w:rPr>
              </w:sdtEndPr>
              <w:sdtContent>
                <w:sdt>
                  <w:sdtPr>
                    <w:rPr>
                      <w:sz w:val="20"/>
                    </w:rPr>
                    <w:id w:val="-1355958107"/>
                    <w:placeholder>
                      <w:docPart w:val="AD19B6C581644484921393FF0527C6C1"/>
                    </w:placeholder>
                    <w15:repeatingSectionItem/>
                  </w:sdtPr>
                  <w:sdtEndPr>
                    <w:rPr>
                      <w:b/>
                      <w:bCs/>
                    </w:rPr>
                  </w:sdtEndPr>
                  <w:sdtContent>
                    <w:p w:rsidR="0044792E" w:rsidRPr="00C94D9E" w:rsidRDefault="00196663">
                      <w:pPr>
                        <w:pStyle w:val="Lebenslauf-Datum"/>
                        <w:rPr>
                          <w:sz w:val="20"/>
                        </w:rPr>
                      </w:pPr>
                      <w:r w:rsidRPr="00C94D9E">
                        <w:rPr>
                          <w:sz w:val="22"/>
                        </w:rPr>
                        <w:t xml:space="preserve">August </w:t>
                      </w:r>
                      <w:r w:rsidRPr="00C94D9E">
                        <w:rPr>
                          <w:sz w:val="20"/>
                        </w:rPr>
                        <w:t>2013</w:t>
                      </w:r>
                    </w:p>
                    <w:p w:rsidR="0044792E" w:rsidRPr="00C94D9E" w:rsidRDefault="00196663" w:rsidP="00C94D9E">
                      <w:pPr>
                        <w:pStyle w:val="Unterabschnitt"/>
                        <w:rPr>
                          <w:sz w:val="24"/>
                        </w:rPr>
                      </w:pPr>
                      <w:r w:rsidRPr="00C94D9E">
                        <w:rPr>
                          <w:sz w:val="24"/>
                        </w:rPr>
                        <w:t>Interrail through Eur</w:t>
                      </w:r>
                      <w:r w:rsidR="00C94D9E" w:rsidRPr="00C94D9E">
                        <w:rPr>
                          <w:sz w:val="24"/>
                        </w:rPr>
                        <w:t>ope (France, Netherlands, Spain, Belgium)</w:t>
                      </w:r>
                      <w:r w:rsidRPr="00C94D9E">
                        <w:rPr>
                          <w:sz w:val="24"/>
                        </w:rPr>
                        <w:t xml:space="preserve"> </w:t>
                      </w:r>
                    </w:p>
                  </w:sdtContent>
                </w:sdt>
                <w:sdt>
                  <w:sdtPr>
                    <w:rPr>
                      <w:sz w:val="20"/>
                    </w:rPr>
                    <w:id w:val="-291751715"/>
                    <w:placeholder>
                      <w:docPart w:val="EECF045F7C4443EFAED69F9387F7E1D7"/>
                    </w:placeholder>
                    <w15:repeatingSectionItem/>
                  </w:sdtPr>
                  <w:sdtEndPr>
                    <w:rPr>
                      <w:b/>
                      <w:sz w:val="22"/>
                    </w:rPr>
                  </w:sdtEndPr>
                  <w:sdtContent>
                    <w:p w:rsidR="00F20117" w:rsidRDefault="00C94D9E" w:rsidP="00C94D9E">
                      <w:pPr>
                        <w:pStyle w:val="Lebenslauf-Datum"/>
                        <w:rPr>
                          <w:sz w:val="20"/>
                        </w:rPr>
                      </w:pPr>
                      <w:r>
                        <w:rPr>
                          <w:sz w:val="22"/>
                        </w:rPr>
                        <w:t xml:space="preserve">July – August </w:t>
                      </w:r>
                      <w:r w:rsidRPr="00C94D9E">
                        <w:rPr>
                          <w:sz w:val="20"/>
                        </w:rPr>
                        <w:t>201</w:t>
                      </w:r>
                      <w:r>
                        <w:rPr>
                          <w:sz w:val="20"/>
                        </w:rPr>
                        <w:t>4</w:t>
                      </w:r>
                    </w:p>
                    <w:p w:rsidR="00C94D9E" w:rsidRPr="00F20117" w:rsidRDefault="00C94D9E" w:rsidP="00C94D9E">
                      <w:pPr>
                        <w:pStyle w:val="Lebenslauf-Datum"/>
                        <w:rPr>
                          <w:b/>
                          <w:sz w:val="24"/>
                        </w:rPr>
                      </w:pPr>
                      <w:r w:rsidRPr="00C94D9E">
                        <w:rPr>
                          <w:b/>
                          <w:sz w:val="24"/>
                        </w:rPr>
                        <w:t>Backpacking through Sweden</w:t>
                      </w:r>
                    </w:p>
                  </w:sdtContent>
                </w:sdt>
                <w:sdt>
                  <w:sdtPr>
                    <w:rPr>
                      <w:sz w:val="20"/>
                    </w:rPr>
                    <w:id w:val="1816298971"/>
                    <w:placeholder>
                      <w:docPart w:val="4B392C875574439E853D3B72110954E5"/>
                    </w:placeholder>
                    <w15:repeatingSectionItem/>
                  </w:sdtPr>
                  <w:sdtEndPr>
                    <w:rPr>
                      <w:rFonts w:asciiTheme="majorHAnsi" w:eastAsiaTheme="majorEastAsia" w:hAnsiTheme="majorHAnsi" w:cstheme="majorBidi"/>
                      <w:sz w:val="26"/>
                    </w:rPr>
                  </w:sdtEndPr>
                  <w:sdtContent>
                    <w:p w:rsidR="00196663" w:rsidRPr="00C94D9E" w:rsidRDefault="00C94D9E" w:rsidP="00B114BA">
                      <w:pPr>
                        <w:pStyle w:val="Lebenslauf-Datum"/>
                        <w:rPr>
                          <w:sz w:val="20"/>
                        </w:rPr>
                      </w:pPr>
                      <w:r w:rsidRPr="00C94D9E">
                        <w:rPr>
                          <w:sz w:val="20"/>
                        </w:rPr>
                        <w:t>October 2015 – March 2016</w:t>
                      </w:r>
                    </w:p>
                    <w:p w:rsidR="00196663" w:rsidRPr="00F20117" w:rsidRDefault="00C94D9E" w:rsidP="00B114BA">
                      <w:pPr>
                        <w:pStyle w:val="Unterabschnitt"/>
                        <w:rPr>
                          <w:sz w:val="24"/>
                        </w:rPr>
                      </w:pPr>
                      <w:r w:rsidRPr="00F20117">
                        <w:rPr>
                          <w:sz w:val="24"/>
                        </w:rPr>
                        <w:t>India &amp; Nepal</w:t>
                      </w:r>
                    </w:p>
                    <w:p w:rsidR="00C94D9E" w:rsidRPr="00C94D9E" w:rsidRDefault="00C94D9E" w:rsidP="00C94D9E">
                      <w:pPr>
                        <w:pStyle w:val="Beschreibung"/>
                        <w:rPr>
                          <w:sz w:val="22"/>
                        </w:rPr>
                      </w:pPr>
                      <w:r w:rsidRPr="00C94D9E">
                        <w:rPr>
                          <w:sz w:val="22"/>
                        </w:rPr>
                        <w:t xml:space="preserve">Including three months </w:t>
                      </w:r>
                      <w:r>
                        <w:rPr>
                          <w:sz w:val="22"/>
                        </w:rPr>
                        <w:t>voluntary work at the missionaries of charity of Mother Theresa in Kolkatta</w:t>
                      </w:r>
                    </w:p>
                  </w:sdtContent>
                </w:sdt>
              </w:sdtContent>
            </w:sdt>
          </w:sdtContent>
        </w:sdt>
      </w:sdtContent>
    </w:sdt>
    <w:p w:rsidR="00C94D9E" w:rsidRDefault="00C94D9E">
      <w:pPr>
        <w:pStyle w:val="Abschnittsberschrift"/>
        <w:rPr>
          <w:sz w:val="28"/>
        </w:rPr>
      </w:pPr>
    </w:p>
    <w:p w:rsidR="0044792E" w:rsidRPr="00C94D9E" w:rsidRDefault="003C6296">
      <w:pPr>
        <w:pStyle w:val="Abschnittsberschrift"/>
        <w:rPr>
          <w:sz w:val="28"/>
        </w:rPr>
      </w:pPr>
      <w:r w:rsidRPr="00C94D9E">
        <w:rPr>
          <w:sz w:val="28"/>
        </w:rPr>
        <w:t>Education</w:t>
      </w:r>
    </w:p>
    <w:sdt>
      <w:sdtPr>
        <w:rPr>
          <w:sz w:val="20"/>
        </w:rPr>
        <w:id w:val="-1196843091"/>
        <w15:repeatingSection/>
      </w:sdtPr>
      <w:sdtEndPr>
        <w:rPr>
          <w:b/>
          <w:bCs/>
          <w:sz w:val="18"/>
        </w:rPr>
      </w:sdtEndPr>
      <w:sdtContent>
        <w:sdt>
          <w:sdtPr>
            <w:rPr>
              <w:sz w:val="20"/>
            </w:rPr>
            <w:id w:val="1062366836"/>
            <w:placeholder>
              <w:docPart w:val="AD19B6C581644484921393FF0527C6C1"/>
            </w:placeholder>
            <w15:repeatingSectionItem/>
          </w:sdtPr>
          <w:sdtEndPr>
            <w:rPr>
              <w:rFonts w:asciiTheme="majorHAnsi" w:eastAsiaTheme="majorEastAsia" w:hAnsiTheme="majorHAnsi" w:cstheme="majorBidi"/>
              <w:sz w:val="26"/>
            </w:rPr>
          </w:sdtEndPr>
          <w:sdtContent>
            <w:sdt>
              <w:sdtPr>
                <w:rPr>
                  <w:sz w:val="20"/>
                </w:rPr>
                <w:id w:val="2005163221"/>
                <w15:appearance w15:val="hidden"/>
                <w15:repeatingSection/>
              </w:sdtPr>
              <w:sdtEndPr>
                <w:rPr>
                  <w:rFonts w:asciiTheme="majorHAnsi" w:eastAsiaTheme="majorEastAsia" w:hAnsiTheme="majorHAnsi" w:cstheme="majorBidi"/>
                  <w:sz w:val="26"/>
                </w:rPr>
              </w:sdtEndPr>
              <w:sdtContent>
                <w:sdt>
                  <w:sdtPr>
                    <w:rPr>
                      <w:sz w:val="20"/>
                    </w:rPr>
                    <w:id w:val="-1854804563"/>
                    <w:placeholder>
                      <w:docPart w:val="AD19B6C581644484921393FF0527C6C1"/>
                    </w:placeholder>
                    <w15:appearance w15:val="hidden"/>
                    <w15:repeatingSectionItem/>
                  </w:sdtPr>
                  <w:sdtEndPr>
                    <w:rPr>
                      <w:rFonts w:asciiTheme="majorHAnsi" w:eastAsiaTheme="majorEastAsia" w:hAnsiTheme="majorHAnsi" w:cstheme="majorBidi"/>
                      <w:sz w:val="26"/>
                    </w:rPr>
                  </w:sdtEndPr>
                  <w:sdtContent>
                    <w:sdt>
                      <w:sdtPr>
                        <w:rPr>
                          <w:sz w:val="20"/>
                        </w:rPr>
                        <w:id w:val="-93781616"/>
                        <w15:appearance w15:val="hidden"/>
                      </w:sdtPr>
                      <w:sdtEndPr>
                        <w:rPr>
                          <w:rFonts w:asciiTheme="majorHAnsi" w:eastAsiaTheme="majorEastAsia" w:hAnsiTheme="majorHAnsi" w:cstheme="majorBidi"/>
                          <w:sz w:val="26"/>
                        </w:rPr>
                      </w:sdtEndPr>
                      <w:sdtContent>
                        <w:sdt>
                          <w:sdtPr>
                            <w:rPr>
                              <w:sz w:val="20"/>
                            </w:rPr>
                            <w:id w:val="301266699"/>
                            <w:placeholder>
                              <w:docPart w:val="87A154C3144C4473A7AD3197CD28708F"/>
                            </w:placeholder>
                            <w15:appearance w15:val="hidden"/>
                          </w:sdtPr>
                          <w:sdtEndPr>
                            <w:rPr>
                              <w:rFonts w:asciiTheme="majorHAnsi" w:eastAsiaTheme="majorEastAsia" w:hAnsiTheme="majorHAnsi" w:cstheme="majorBidi"/>
                              <w:sz w:val="26"/>
                            </w:rPr>
                          </w:sdtEndPr>
                          <w:sdtContent>
                            <w:p w:rsidR="0044792E" w:rsidRPr="003C6296" w:rsidRDefault="003C6296" w:rsidP="003C6296">
                              <w:pPr>
                                <w:pStyle w:val="Lebenslauf-Datum"/>
                                <w:rPr>
                                  <w:sz w:val="22"/>
                                </w:rPr>
                              </w:pPr>
                              <w:r w:rsidRPr="003C6296">
                                <w:rPr>
                                  <w:sz w:val="22"/>
                                </w:rPr>
                                <w:t>2006 – 2014</w:t>
                              </w:r>
                            </w:p>
                            <w:p w:rsidR="003C6296" w:rsidRPr="00C94D9E" w:rsidRDefault="003C6296" w:rsidP="003C6296">
                              <w:pPr>
                                <w:pStyle w:val="Lebenslauf-Datum"/>
                                <w:rPr>
                                  <w:b/>
                                  <w:sz w:val="28"/>
                                </w:rPr>
                              </w:pPr>
                              <w:r w:rsidRPr="00C94D9E">
                                <w:rPr>
                                  <w:b/>
                                  <w:sz w:val="28"/>
                                </w:rPr>
                                <w:t>Theodor-Heuss-Gymnasium, Freiburg</w:t>
                              </w:r>
                            </w:p>
                            <w:p w:rsidR="0044792E" w:rsidRPr="00196663" w:rsidRDefault="00C94D9E" w:rsidP="00196663">
                              <w:pPr>
                                <w:pStyle w:val="Beschreibung"/>
                              </w:pPr>
                              <w:r w:rsidRPr="00C94D9E">
                                <w:rPr>
                                  <w:sz w:val="22"/>
                                </w:rPr>
                                <w:t>Abitur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sz w:val="20"/>
            </w:rPr>
            <w:id w:val="1908648468"/>
            <w:placeholder>
              <w:docPart w:val="5B6C62DD43054FF4AA301D7EAF5908F7"/>
            </w:placeholder>
            <w15:repeatingSectionItem/>
          </w:sdtPr>
          <w:sdtEndPr>
            <w:rPr>
              <w:b/>
              <w:bCs/>
              <w:sz w:val="18"/>
            </w:rPr>
          </w:sdtEndPr>
          <w:sdtContent>
            <w:sdt>
              <w:sdtPr>
                <w:rPr>
                  <w:sz w:val="20"/>
                </w:rPr>
                <w:id w:val="904953543"/>
                <w15:appearance w15:val="hidden"/>
                <w15:repeatingSection/>
              </w:sdtPr>
              <w:sdtEndPr>
                <w:rPr>
                  <w:b/>
                  <w:bCs/>
                  <w:sz w:val="18"/>
                </w:rPr>
              </w:sdtEndPr>
              <w:sdtContent>
                <w:sdt>
                  <w:sdtPr>
                    <w:rPr>
                      <w:sz w:val="20"/>
                    </w:rPr>
                    <w:id w:val="127215491"/>
                    <w:placeholder>
                      <w:docPart w:val="5B6C62DD43054FF4AA301D7EAF5908F7"/>
                    </w:placeholder>
                    <w15:appearance w15:val="hidden"/>
                    <w15:repeatingSectionItem/>
                  </w:sdtPr>
                  <w:sdtEndPr>
                    <w:rPr>
                      <w:b/>
                      <w:bCs/>
                      <w:sz w:val="18"/>
                    </w:rPr>
                  </w:sdtEndPr>
                  <w:sdtContent>
                    <w:sdt>
                      <w:sdtPr>
                        <w:rPr>
                          <w:sz w:val="20"/>
                        </w:rPr>
                        <w:id w:val="258723468"/>
                        <w15:appearance w15:val="hidden"/>
                      </w:sdtPr>
                      <w:sdtEndPr>
                        <w:rPr>
                          <w:b/>
                          <w:bCs/>
                          <w:sz w:val="18"/>
                        </w:rPr>
                      </w:sdtEndPr>
                      <w:sdtContent>
                        <w:sdt>
                          <w:sdtPr>
                            <w:rPr>
                              <w:sz w:val="20"/>
                            </w:rPr>
                            <w:id w:val="1176927074"/>
                            <w:placeholder>
                              <w:docPart w:val="A0C593951685432485C24BEF1233D630"/>
                            </w:placeholder>
                            <w15:appearance w15:val="hidden"/>
                          </w:sdtPr>
                          <w:sdtEndPr>
                            <w:rPr>
                              <w:b/>
                              <w:bCs/>
                              <w:sz w:val="18"/>
                            </w:rPr>
                          </w:sdtEndPr>
                          <w:sdtContent>
                            <w:p w:rsidR="003C6296" w:rsidRPr="003C6296" w:rsidRDefault="00196663" w:rsidP="00B114BA">
                              <w:pPr>
                                <w:pStyle w:val="Lebenslauf-Datum"/>
                                <w:rPr>
                                  <w:sz w:val="22"/>
                                  <w:lang w:val="de-DE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Since 2015</w:t>
                              </w:r>
                            </w:p>
                            <w:p w:rsidR="003C6296" w:rsidRPr="00C94D9E" w:rsidRDefault="003C6296" w:rsidP="00C94D9E">
                              <w:pPr>
                                <w:pStyle w:val="Unterabschnitt"/>
                                <w:tabs>
                                  <w:tab w:val="left" w:pos="3828"/>
                                </w:tabs>
                                <w:rPr>
                                  <w:sz w:val="28"/>
                                </w:rPr>
                              </w:pPr>
                              <w:r w:rsidRPr="00C94D9E">
                                <w:rPr>
                                  <w:sz w:val="28"/>
                                </w:rPr>
                                <w:t>University of Constance</w:t>
                              </w:r>
                              <w:r w:rsidR="00C94D9E">
                                <w:rPr>
                                  <w:sz w:val="28"/>
                                </w:rPr>
                                <w:tab/>
                              </w:r>
                            </w:p>
                            <w:p w:rsidR="00F20117" w:rsidRDefault="00196663" w:rsidP="00F20117">
                              <w:pPr>
                                <w:pStyle w:val="Unterabschnitt"/>
                                <w:rPr>
                                  <w:b w:val="0"/>
                                  <w:sz w:val="22"/>
                                </w:rPr>
                              </w:pPr>
                              <w:r w:rsidRPr="00196663">
                                <w:rPr>
                                  <w:b w:val="0"/>
                                  <w:sz w:val="22"/>
                                </w:rPr>
                                <w:t>Graduation</w:t>
                              </w: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expected in </w:t>
                              </w:r>
                              <w:r w:rsidR="00C94D9E">
                                <w:rPr>
                                  <w:b w:val="0"/>
                                  <w:sz w:val="22"/>
                                </w:rPr>
                                <w:t>2018/</w:t>
                              </w:r>
                              <w:r>
                                <w:rPr>
                                  <w:b w:val="0"/>
                                  <w:sz w:val="22"/>
                                </w:rPr>
                                <w:t>2019</w:t>
                              </w:r>
                            </w:p>
                            <w:p w:rsidR="00C94D9E" w:rsidRPr="00F20117" w:rsidRDefault="003C6296" w:rsidP="00F20117">
                              <w:pPr>
                                <w:pStyle w:val="Unterabschnitt"/>
                                <w:rPr>
                                  <w:b w:val="0"/>
                                  <w:sz w:val="22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="00C94D9E" w:rsidRDefault="00C94D9E" w:rsidP="00C94D9E">
      <w:pPr>
        <w:pStyle w:val="Abschnittsberschrift"/>
        <w:rPr>
          <w:sz w:val="28"/>
        </w:rPr>
      </w:pPr>
      <w:r w:rsidRPr="00C94D9E">
        <w:rPr>
          <w:sz w:val="28"/>
        </w:rPr>
        <w:t>Voluntary work</w:t>
      </w:r>
    </w:p>
    <w:p w:rsidR="00C94D9E" w:rsidRDefault="008B45B5" w:rsidP="008B45B5">
      <w:pPr>
        <w:pStyle w:val="Lebenslauf-Datum"/>
        <w:rPr>
          <w:sz w:val="22"/>
        </w:rPr>
      </w:pPr>
      <w:r w:rsidRPr="008B45B5">
        <w:rPr>
          <w:sz w:val="22"/>
        </w:rPr>
        <w:t xml:space="preserve">2008 </w:t>
      </w:r>
      <w:r>
        <w:rPr>
          <w:sz w:val="22"/>
        </w:rPr>
        <w:t>–</w:t>
      </w:r>
      <w:r w:rsidRPr="008B45B5">
        <w:rPr>
          <w:sz w:val="22"/>
        </w:rPr>
        <w:t xml:space="preserve"> 2014</w:t>
      </w:r>
    </w:p>
    <w:p w:rsidR="008B45B5" w:rsidRDefault="008B45B5" w:rsidP="008B45B5">
      <w:pPr>
        <w:pStyle w:val="Lebenslauf-Datum"/>
        <w:rPr>
          <w:b/>
          <w:sz w:val="22"/>
        </w:rPr>
      </w:pPr>
      <w:r w:rsidRPr="008B45B5">
        <w:rPr>
          <w:b/>
          <w:sz w:val="22"/>
        </w:rPr>
        <w:t>Leader of local altar boys</w:t>
      </w:r>
    </w:p>
    <w:p w:rsidR="008B45B5" w:rsidRDefault="008B45B5" w:rsidP="008B45B5">
      <w:pPr>
        <w:pStyle w:val="Lebenslauf-Datum"/>
        <w:rPr>
          <w:sz w:val="22"/>
        </w:rPr>
      </w:pPr>
      <w:r w:rsidRPr="008B45B5">
        <w:rPr>
          <w:sz w:val="22"/>
        </w:rPr>
        <w:t xml:space="preserve">Responsible </w:t>
      </w:r>
      <w:r>
        <w:rPr>
          <w:sz w:val="22"/>
        </w:rPr>
        <w:t xml:space="preserve">for ca. 60 children, administrative tasks (creation of shift schedule, introduction courses of new servers, organization of </w:t>
      </w:r>
      <w:r w:rsidR="00F20117">
        <w:rPr>
          <w:sz w:val="22"/>
        </w:rPr>
        <w:t>camps)</w:t>
      </w:r>
    </w:p>
    <w:p w:rsidR="00F20117" w:rsidRDefault="00F20117" w:rsidP="008B45B5">
      <w:pPr>
        <w:pStyle w:val="Lebenslauf-Datum"/>
        <w:rPr>
          <w:sz w:val="22"/>
        </w:rPr>
      </w:pPr>
    </w:p>
    <w:p w:rsidR="008B45B5" w:rsidRDefault="008B45B5" w:rsidP="008B45B5">
      <w:pPr>
        <w:pStyle w:val="Lebenslauf-Datum"/>
        <w:rPr>
          <w:sz w:val="22"/>
        </w:rPr>
      </w:pPr>
      <w:r>
        <w:rPr>
          <w:sz w:val="22"/>
        </w:rPr>
        <w:t>2011 – 2014</w:t>
      </w:r>
    </w:p>
    <w:p w:rsidR="008B45B5" w:rsidRPr="009627DC" w:rsidRDefault="008B45B5" w:rsidP="008B45B5">
      <w:pPr>
        <w:pStyle w:val="Lebenslauf-Datum"/>
        <w:rPr>
          <w:b/>
          <w:sz w:val="22"/>
        </w:rPr>
      </w:pPr>
      <w:r w:rsidRPr="009627DC">
        <w:rPr>
          <w:b/>
          <w:sz w:val="22"/>
        </w:rPr>
        <w:t>KJG Group leader</w:t>
      </w:r>
    </w:p>
    <w:p w:rsidR="008B45B5" w:rsidRDefault="008B45B5" w:rsidP="008B45B5">
      <w:pPr>
        <w:pStyle w:val="Lebenslauf-Datum"/>
        <w:rPr>
          <w:sz w:val="22"/>
        </w:rPr>
      </w:pPr>
      <w:r>
        <w:rPr>
          <w:sz w:val="22"/>
        </w:rPr>
        <w:t>Leading of a weekly youth group, or</w:t>
      </w:r>
      <w:r w:rsidR="009627DC">
        <w:rPr>
          <w:sz w:val="22"/>
        </w:rPr>
        <w:t>ganization and participating of multiday youth camps</w:t>
      </w:r>
    </w:p>
    <w:p w:rsidR="009627DC" w:rsidRDefault="009627DC" w:rsidP="008B45B5">
      <w:pPr>
        <w:pStyle w:val="Lebenslauf-Datum"/>
        <w:rPr>
          <w:sz w:val="22"/>
        </w:rPr>
      </w:pPr>
    </w:p>
    <w:p w:rsidR="009627DC" w:rsidRDefault="009627DC" w:rsidP="008B45B5">
      <w:pPr>
        <w:pStyle w:val="Lebenslauf-Datum"/>
        <w:rPr>
          <w:sz w:val="22"/>
        </w:rPr>
      </w:pPr>
      <w:r>
        <w:rPr>
          <w:sz w:val="22"/>
        </w:rPr>
        <w:t>2012/2013</w:t>
      </w:r>
    </w:p>
    <w:p w:rsidR="009627DC" w:rsidRDefault="009627DC" w:rsidP="008B45B5">
      <w:pPr>
        <w:pStyle w:val="Lebenslauf-Datum"/>
        <w:rPr>
          <w:b/>
          <w:sz w:val="22"/>
        </w:rPr>
      </w:pPr>
      <w:r w:rsidRPr="009627DC">
        <w:rPr>
          <w:b/>
          <w:sz w:val="22"/>
        </w:rPr>
        <w:t>Elected member of the “Dekanatsteam” the KJG Freiburg</w:t>
      </w:r>
    </w:p>
    <w:p w:rsidR="009627DC" w:rsidRDefault="009627DC" w:rsidP="008B45B5">
      <w:pPr>
        <w:pStyle w:val="Lebenslauf-Datum"/>
        <w:rPr>
          <w:sz w:val="22"/>
        </w:rPr>
      </w:pPr>
      <w:r w:rsidRPr="009627DC">
        <w:rPr>
          <w:sz w:val="22"/>
        </w:rPr>
        <w:t xml:space="preserve">Representation of all KJG-groups in </w:t>
      </w:r>
      <w:r>
        <w:rPr>
          <w:sz w:val="22"/>
        </w:rPr>
        <w:t xml:space="preserve">the deanery </w:t>
      </w:r>
      <w:r w:rsidRPr="009627DC">
        <w:rPr>
          <w:sz w:val="22"/>
        </w:rPr>
        <w:t>Freiburg</w:t>
      </w:r>
    </w:p>
    <w:p w:rsidR="009627DC" w:rsidRDefault="009627DC" w:rsidP="008B45B5">
      <w:pPr>
        <w:pStyle w:val="Lebenslauf-Datum"/>
        <w:rPr>
          <w:sz w:val="22"/>
        </w:rPr>
      </w:pPr>
    </w:p>
    <w:p w:rsidR="009627DC" w:rsidRPr="009627DC" w:rsidRDefault="009627DC" w:rsidP="008B45B5">
      <w:pPr>
        <w:pStyle w:val="Lebenslauf-Datum"/>
        <w:rPr>
          <w:sz w:val="22"/>
          <w:lang w:val="de-DE"/>
        </w:rPr>
      </w:pPr>
      <w:r w:rsidRPr="009627DC">
        <w:rPr>
          <w:sz w:val="22"/>
          <w:lang w:val="de-DE"/>
        </w:rPr>
        <w:t>2014</w:t>
      </w:r>
    </w:p>
    <w:p w:rsidR="009627DC" w:rsidRPr="009627DC" w:rsidRDefault="009627DC" w:rsidP="008B45B5">
      <w:pPr>
        <w:pStyle w:val="Lebenslauf-Datum"/>
        <w:rPr>
          <w:b/>
          <w:sz w:val="22"/>
        </w:rPr>
      </w:pPr>
      <w:r w:rsidRPr="009627DC">
        <w:rPr>
          <w:b/>
          <w:sz w:val="22"/>
        </w:rPr>
        <w:t>Dedication price of the Theodor-Heuss-Gymnasium</w:t>
      </w:r>
    </w:p>
    <w:p w:rsidR="00474395" w:rsidRDefault="009627DC" w:rsidP="00474395">
      <w:pPr>
        <w:pStyle w:val="Lebenslauf-Datum"/>
        <w:rPr>
          <w:sz w:val="22"/>
        </w:rPr>
      </w:pPr>
      <w:r>
        <w:rPr>
          <w:sz w:val="22"/>
        </w:rPr>
        <w:t>Volunteer conduct of the local soccer AG</w:t>
      </w:r>
    </w:p>
    <w:p w:rsidR="00474395" w:rsidRDefault="00474395" w:rsidP="00474395">
      <w:pPr>
        <w:pStyle w:val="Lebenslauf-Datum"/>
        <w:rPr>
          <w:sz w:val="22"/>
        </w:rPr>
      </w:pPr>
    </w:p>
    <w:p w:rsidR="00474395" w:rsidRDefault="00474395" w:rsidP="00474395">
      <w:pPr>
        <w:pStyle w:val="Lebenslauf-Datum"/>
        <w:rPr>
          <w:sz w:val="22"/>
        </w:rPr>
      </w:pPr>
      <w:r>
        <w:rPr>
          <w:sz w:val="22"/>
        </w:rPr>
        <w:t>2016/2017</w:t>
      </w:r>
    </w:p>
    <w:p w:rsidR="00474395" w:rsidRPr="00474395" w:rsidRDefault="00474395" w:rsidP="00474395">
      <w:pPr>
        <w:pStyle w:val="Lebenslauf-Datum"/>
        <w:rPr>
          <w:b/>
          <w:sz w:val="22"/>
        </w:rPr>
      </w:pPr>
      <w:r w:rsidRPr="00474395">
        <w:rPr>
          <w:b/>
          <w:sz w:val="22"/>
        </w:rPr>
        <w:t>Active at students representation of faculty</w:t>
      </w:r>
    </w:p>
    <w:p w:rsidR="00474395" w:rsidRPr="00474395" w:rsidRDefault="009627DC" w:rsidP="00474395">
      <w:pPr>
        <w:pStyle w:val="Lebenslauf-Datum"/>
        <w:rPr>
          <w:sz w:val="22"/>
        </w:rPr>
      </w:pPr>
      <w:r w:rsidRPr="009627DC">
        <w:rPr>
          <w:sz w:val="22"/>
        </w:rPr>
        <w:t xml:space="preserve"> </w:t>
      </w:r>
      <w:bookmarkStart w:id="0" w:name="_GoBack"/>
      <w:bookmarkEnd w:id="0"/>
    </w:p>
    <w:sectPr w:rsidR="00474395" w:rsidRPr="00474395">
      <w:headerReference w:type="default" r:id="rId10"/>
      <w:footerReference w:type="default" r:id="rId11"/>
      <w:headerReference w:type="first" r:id="rId12"/>
      <w:pgSz w:w="11907" w:h="16839"/>
      <w:pgMar w:top="1148" w:right="700" w:bottom="1148" w:left="4622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192" w:rsidRDefault="007D2192">
      <w:pPr>
        <w:spacing w:after="0" w:line="240" w:lineRule="auto"/>
      </w:pPr>
      <w:r>
        <w:separator/>
      </w:r>
    </w:p>
  </w:endnote>
  <w:endnote w:type="continuationSeparator" w:id="0">
    <w:p w:rsidR="007D2192" w:rsidRDefault="007D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2E" w:rsidRDefault="0000196C">
    <w:pPr>
      <w:pStyle w:val="Fuzeile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445770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792E" w:rsidRDefault="0000196C">
                          <w:pPr>
                            <w:pStyle w:val="Kontaktinformationen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439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" o:allowoverlap="f" filled="f" stroked="f" strokeweight=".5pt">
              <v:textbox style="mso-fit-shape-to-text:t" inset="0,0,0,0">
                <w:txbxContent>
                  <w:p w:rsidR="0044792E" w:rsidRDefault="0000196C">
                    <w:pPr>
                      <w:pStyle w:val="Kontaktinformationen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74395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192" w:rsidRDefault="007D2192">
      <w:pPr>
        <w:spacing w:after="0" w:line="240" w:lineRule="auto"/>
      </w:pPr>
      <w:r>
        <w:separator/>
      </w:r>
    </w:p>
  </w:footnote>
  <w:footnote w:type="continuationSeparator" w:id="0">
    <w:p w:rsidR="007D2192" w:rsidRDefault="007D2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2E" w:rsidRDefault="0000196C">
    <w:pPr>
      <w:pStyle w:val="Kopfzeile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5EE13458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92E" w:rsidRDefault="0000196C">
    <w:pPr>
      <w:pStyle w:val="Kopfzeile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Gerader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4BBA3427" id="Gerader Verbinde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Aufzhlungszeichen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WichtigerPunk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5B"/>
    <w:rsid w:val="0000196C"/>
    <w:rsid w:val="000C7724"/>
    <w:rsid w:val="00196663"/>
    <w:rsid w:val="001C701F"/>
    <w:rsid w:val="003C6296"/>
    <w:rsid w:val="0044792E"/>
    <w:rsid w:val="00474395"/>
    <w:rsid w:val="006800A5"/>
    <w:rsid w:val="006C2A29"/>
    <w:rsid w:val="007521CA"/>
    <w:rsid w:val="007D2192"/>
    <w:rsid w:val="008B45B5"/>
    <w:rsid w:val="009627DC"/>
    <w:rsid w:val="009B441B"/>
    <w:rsid w:val="00AE2030"/>
    <w:rsid w:val="00AF23DC"/>
    <w:rsid w:val="00C05F5B"/>
    <w:rsid w:val="00C94D9E"/>
    <w:rsid w:val="00E71600"/>
    <w:rsid w:val="00F2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E31CA9C-E665-478A-BDD4-EAD70146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de-DE" w:eastAsia="en-GB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Datum">
    <w:name w:val="Date"/>
    <w:basedOn w:val="Standard"/>
    <w:next w:val="Standard"/>
    <w:link w:val="DatumZchn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umZchn">
    <w:name w:val="Datum Zchn"/>
    <w:basedOn w:val="Absatz-Standardschriftart"/>
    <w:link w:val="Datum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Gruformel">
    <w:name w:val="Closing"/>
    <w:basedOn w:val="Standard"/>
    <w:link w:val="GruformelZchn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GruformelZchn">
    <w:name w:val="Grußformel Zchn"/>
    <w:basedOn w:val="Absatz-Standardschriftart"/>
    <w:link w:val="Gruformel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Empfnger">
    <w:name w:val="Empfänger"/>
    <w:basedOn w:val="Standard"/>
    <w:uiPriority w:val="3"/>
    <w:qFormat/>
    <w:pPr>
      <w:spacing w:line="240" w:lineRule="auto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4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lage">
    <w:name w:val="Anlage"/>
    <w:basedOn w:val="Standard"/>
    <w:uiPriority w:val="10"/>
    <w:qFormat/>
    <w:rPr>
      <w:color w:val="7F7F7F" w:themeColor="text1" w:themeTint="80"/>
    </w:rPr>
  </w:style>
  <w:style w:type="paragraph" w:customStyle="1" w:styleId="Name">
    <w:name w:val="Name"/>
    <w:basedOn w:val="Standard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WichtigerPunkt">
    <w:name w:val="Wichtiger Punkt"/>
    <w:basedOn w:val="Standard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Kontaktinformationen">
    <w:name w:val="Kontaktinformationen"/>
    <w:basedOn w:val="Standard"/>
    <w:uiPriority w:val="2"/>
    <w:qFormat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caps/>
      <w:color w:val="969696" w:themeColor="accent3"/>
      <w:sz w:val="20"/>
    </w:rPr>
  </w:style>
  <w:style w:type="paragraph" w:customStyle="1" w:styleId="Lebenslauf-Datum">
    <w:name w:val="Lebenslauf - Datum"/>
    <w:basedOn w:val="Standard"/>
    <w:uiPriority w:val="2"/>
    <w:qFormat/>
    <w:pPr>
      <w:keepNext/>
      <w:keepLines/>
      <w:spacing w:after="0"/>
    </w:pPr>
    <w:rPr>
      <w:sz w:val="18"/>
    </w:rPr>
  </w:style>
  <w:style w:type="paragraph" w:customStyle="1" w:styleId="Unterabschnitt">
    <w:name w:val="Unterabschnitt"/>
    <w:basedOn w:val="Standard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Beschreibung">
    <w:name w:val="Beschreibung"/>
    <w:basedOn w:val="Standard"/>
    <w:link w:val="Beschreibungszeichen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Beschreibungszeichen">
    <w:name w:val="Beschreibungszeichen"/>
    <w:basedOn w:val="berschrift2Zchn"/>
    <w:link w:val="Beschreibung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Abschnittsberschrift">
    <w:name w:val="Abschnittsüberschrift"/>
    <w:basedOn w:val="Standard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Pr>
      <w:rFonts w:asciiTheme="minorHAnsi" w:eastAsiaTheme="minorEastAsia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birki\AppData\Roaming\Microsoft\Templates\Lebenslauf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A154C3144C4473A7AD3197CD2870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74CAC7-944F-444A-9D0C-3717C33657F4}"/>
      </w:docPartPr>
      <w:docPartBody>
        <w:p w:rsidR="00115BDB" w:rsidRDefault="00312E06">
          <w:pPr>
            <w:pStyle w:val="87A154C3144C4473A7AD3197CD28708F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  <w:docPart>
      <w:docPartPr>
        <w:name w:val="AD19B6C581644484921393FF0527C6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3F82EC-BDA6-4D4B-BCB0-97AE7EBAFC96}"/>
      </w:docPartPr>
      <w:docPartBody>
        <w:p w:rsidR="00115BDB" w:rsidRDefault="00312E06">
          <w:pPr>
            <w:pStyle w:val="AD19B6C581644484921393FF0527C6C1"/>
          </w:pPr>
          <w:r w:rsidRPr="00066CBD">
            <w:rPr>
              <w:rStyle w:val="Platzhalt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B6C62DD43054FF4AA301D7EAF5908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D36E65-C67E-4138-B586-936BB0F44911}"/>
      </w:docPartPr>
      <w:docPartBody>
        <w:p w:rsidR="00000000" w:rsidRDefault="00115BDB" w:rsidP="00115BDB">
          <w:pPr>
            <w:pStyle w:val="5B6C62DD43054FF4AA301D7EAF5908F7"/>
          </w:pPr>
          <w:r w:rsidRPr="00066CBD">
            <w:rPr>
              <w:rStyle w:val="Platzhalt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0C593951685432485C24BEF1233D6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E0FA71-4D07-49B5-A421-7E79EF6430AB}"/>
      </w:docPartPr>
      <w:docPartBody>
        <w:p w:rsidR="00000000" w:rsidRDefault="00115BDB" w:rsidP="00115BDB">
          <w:pPr>
            <w:pStyle w:val="A0C593951685432485C24BEF1233D630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  <w:docPart>
      <w:docPartPr>
        <w:name w:val="4B392C875574439E853D3B72110954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F0E1D1-300B-4291-B740-547272BDAAE9}"/>
      </w:docPartPr>
      <w:docPartBody>
        <w:p w:rsidR="00000000" w:rsidRDefault="00115BDB" w:rsidP="00115BDB">
          <w:pPr>
            <w:pStyle w:val="4B392C875574439E853D3B72110954E5"/>
          </w:pPr>
          <w:r w:rsidRPr="00066CBD">
            <w:rPr>
              <w:rStyle w:val="Platzhalt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ECF045F7C4443EFAED69F9387F7E1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243222-74D1-41BB-9E09-A2E6D41A8616}"/>
      </w:docPartPr>
      <w:docPartBody>
        <w:p w:rsidR="00000000" w:rsidRDefault="00115BDB" w:rsidP="00115BDB">
          <w:pPr>
            <w:pStyle w:val="EECF045F7C4443EFAED69F9387F7E1D7"/>
          </w:pPr>
          <w:r w:rsidRPr="00066CBD">
            <w:rPr>
              <w:rStyle w:val="Platzhalt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Aufzhlungszeichen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06"/>
    <w:rsid w:val="00115BDB"/>
    <w:rsid w:val="00312E06"/>
    <w:rsid w:val="00F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0E3A5465DCF4B98867012A70B51CD73">
    <w:name w:val="E0E3A5465DCF4B98867012A70B51CD73"/>
  </w:style>
  <w:style w:type="character" w:styleId="Platzhaltertext">
    <w:name w:val="Placeholder Text"/>
    <w:basedOn w:val="Absatz-Standardschriftart"/>
    <w:uiPriority w:val="99"/>
    <w:semiHidden/>
    <w:rsid w:val="00115BDB"/>
    <w:rPr>
      <w:color w:val="808080"/>
    </w:rPr>
  </w:style>
  <w:style w:type="paragraph" w:customStyle="1" w:styleId="87A154C3144C4473A7AD3197CD28708F">
    <w:name w:val="87A154C3144C4473A7AD3197CD28708F"/>
  </w:style>
  <w:style w:type="paragraph" w:customStyle="1" w:styleId="AD19B6C581644484921393FF0527C6C1">
    <w:name w:val="AD19B6C581644484921393FF0527C6C1"/>
  </w:style>
  <w:style w:type="paragraph" w:customStyle="1" w:styleId="E586637860A44B90B1A913140AA735FD">
    <w:name w:val="E586637860A44B90B1A913140AA735FD"/>
  </w:style>
  <w:style w:type="paragraph" w:customStyle="1" w:styleId="82D655092572428EBD14AC24BE79D0E5">
    <w:name w:val="82D655092572428EBD14AC24BE79D0E5"/>
  </w:style>
  <w:style w:type="paragraph" w:customStyle="1" w:styleId="BBBC24958F30499AB43CC40577071684">
    <w:name w:val="BBBC24958F30499AB43CC40577071684"/>
  </w:style>
  <w:style w:type="paragraph" w:styleId="Aufzhlungszeichen">
    <w:name w:val="List Bullet"/>
    <w:basedOn w:val="Standard"/>
    <w:uiPriority w:val="1"/>
    <w:unhideWhenUsed/>
    <w:qFormat/>
    <w:rsid w:val="00115BDB"/>
    <w:pPr>
      <w:numPr>
        <w:numId w:val="2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  <w:lang w:val="de-DE"/>
    </w:rPr>
  </w:style>
  <w:style w:type="paragraph" w:customStyle="1" w:styleId="39B97D7C6156407687A6EF7376EF5EE0">
    <w:name w:val="39B97D7C6156407687A6EF7376EF5EE0"/>
  </w:style>
  <w:style w:type="paragraph" w:customStyle="1" w:styleId="671CC9298D2448A78CCCB681A2040636">
    <w:name w:val="671CC9298D2448A78CCCB681A2040636"/>
  </w:style>
  <w:style w:type="paragraph" w:customStyle="1" w:styleId="359C2DC6CF3A476DA443ACD7D28A41FD">
    <w:name w:val="359C2DC6CF3A476DA443ACD7D28A41FD"/>
  </w:style>
  <w:style w:type="paragraph" w:customStyle="1" w:styleId="33F0873F79F64E59B65F5464EBA70742">
    <w:name w:val="33F0873F79F64E59B65F5464EBA70742"/>
  </w:style>
  <w:style w:type="paragraph" w:customStyle="1" w:styleId="6EB9302890104A6A81DE1A4A00191280">
    <w:name w:val="6EB9302890104A6A81DE1A4A00191280"/>
  </w:style>
  <w:style w:type="paragraph" w:customStyle="1" w:styleId="C9D749B8823B429F9ED458B2E1CD08E2">
    <w:name w:val="C9D749B8823B429F9ED458B2E1CD08E2"/>
  </w:style>
  <w:style w:type="paragraph" w:customStyle="1" w:styleId="5B6C62DD43054FF4AA301D7EAF5908F7">
    <w:name w:val="5B6C62DD43054FF4AA301D7EAF5908F7"/>
    <w:rsid w:val="00115BDB"/>
  </w:style>
  <w:style w:type="paragraph" w:customStyle="1" w:styleId="A0C593951685432485C24BEF1233D630">
    <w:name w:val="A0C593951685432485C24BEF1233D630"/>
    <w:rsid w:val="00115BDB"/>
  </w:style>
  <w:style w:type="paragraph" w:customStyle="1" w:styleId="DB3284B8E150473DBADBC9D4A970573D">
    <w:name w:val="DB3284B8E150473DBADBC9D4A970573D"/>
    <w:rsid w:val="00115BDB"/>
  </w:style>
  <w:style w:type="paragraph" w:customStyle="1" w:styleId="0D187C88CEC6482BA71474FFDEDF125C">
    <w:name w:val="0D187C88CEC6482BA71474FFDEDF125C"/>
    <w:rsid w:val="00115BDB"/>
  </w:style>
  <w:style w:type="paragraph" w:customStyle="1" w:styleId="439A457754D447C6B4FD1D7AE35E06B8">
    <w:name w:val="439A457754D447C6B4FD1D7AE35E06B8"/>
    <w:rsid w:val="00115BDB"/>
  </w:style>
  <w:style w:type="paragraph" w:customStyle="1" w:styleId="334CFBB5331842D4B7ADDD6B69E0EB6C">
    <w:name w:val="334CFBB5331842D4B7ADDD6B69E0EB6C"/>
    <w:rsid w:val="00115BDB"/>
  </w:style>
  <w:style w:type="paragraph" w:customStyle="1" w:styleId="C3058CB96EDE4EC4A97C9161A59658B4">
    <w:name w:val="C3058CB96EDE4EC4A97C9161A59658B4"/>
    <w:rsid w:val="00115BDB"/>
  </w:style>
  <w:style w:type="paragraph" w:customStyle="1" w:styleId="95901A6079784C59AE94488ACECD3777">
    <w:name w:val="95901A6079784C59AE94488ACECD3777"/>
    <w:rsid w:val="00115BDB"/>
  </w:style>
  <w:style w:type="paragraph" w:customStyle="1" w:styleId="6B18315BD5124A6C907925B9A49778C7">
    <w:name w:val="6B18315BD5124A6C907925B9A49778C7"/>
    <w:rsid w:val="00115BDB"/>
  </w:style>
  <w:style w:type="paragraph" w:customStyle="1" w:styleId="525388C38BBD43798CEA0817B5E524FE">
    <w:name w:val="525388C38BBD43798CEA0817B5E524FE"/>
    <w:rsid w:val="00115BDB"/>
  </w:style>
  <w:style w:type="paragraph" w:customStyle="1" w:styleId="7DE74541023D470698B00499C9407D1B">
    <w:name w:val="7DE74541023D470698B00499C9407D1B"/>
    <w:rsid w:val="00115BDB"/>
  </w:style>
  <w:style w:type="paragraph" w:customStyle="1" w:styleId="4B392C875574439E853D3B72110954E5">
    <w:name w:val="4B392C875574439E853D3B72110954E5"/>
    <w:rsid w:val="00115BDB"/>
  </w:style>
  <w:style w:type="paragraph" w:customStyle="1" w:styleId="9C7B775A1F694EFCAECCA29DF4B83E2B">
    <w:name w:val="9C7B775A1F694EFCAECCA29DF4B83E2B"/>
    <w:rsid w:val="00115BDB"/>
  </w:style>
  <w:style w:type="paragraph" w:customStyle="1" w:styleId="89BCF48AAD5D4ADD8415282DBE018A7F">
    <w:name w:val="89BCF48AAD5D4ADD8415282DBE018A7F"/>
    <w:rsid w:val="00115BDB"/>
  </w:style>
  <w:style w:type="paragraph" w:customStyle="1" w:styleId="3395883A1C2F467F913F164A9227FF5F">
    <w:name w:val="3395883A1C2F467F913F164A9227FF5F"/>
    <w:rsid w:val="00115BDB"/>
  </w:style>
  <w:style w:type="paragraph" w:customStyle="1" w:styleId="4F06C7FFAAAB43C2B3A2C1CA5E81BBC3">
    <w:name w:val="4F06C7FFAAAB43C2B3A2C1CA5E81BBC3"/>
    <w:rsid w:val="00115BDB"/>
  </w:style>
  <w:style w:type="paragraph" w:customStyle="1" w:styleId="2445D6741B4245F39053C9FB6154CD91">
    <w:name w:val="2445D6741B4245F39053C9FB6154CD91"/>
    <w:rsid w:val="00115BDB"/>
  </w:style>
  <w:style w:type="paragraph" w:customStyle="1" w:styleId="E5EA32B3E942494AA03C4A3828EB952E">
    <w:name w:val="E5EA32B3E942494AA03C4A3828EB952E"/>
    <w:rsid w:val="00115BDB"/>
  </w:style>
  <w:style w:type="paragraph" w:customStyle="1" w:styleId="6663AEF9129B41FC8A700AD5004419AC">
    <w:name w:val="6663AEF9129B41FC8A700AD5004419AC"/>
    <w:rsid w:val="00115BDB"/>
  </w:style>
  <w:style w:type="paragraph" w:customStyle="1" w:styleId="9B786B8770864436B8FDB9E4DFC4768B">
    <w:name w:val="9B786B8770864436B8FDB9E4DFC4768B"/>
    <w:rsid w:val="00115BDB"/>
  </w:style>
  <w:style w:type="paragraph" w:customStyle="1" w:styleId="85E590E05C8C4770ABA869C3968EA988">
    <w:name w:val="85E590E05C8C4770ABA869C3968EA988"/>
    <w:rsid w:val="00115BDB"/>
  </w:style>
  <w:style w:type="paragraph" w:customStyle="1" w:styleId="65C6F9C0F6F64497A92A5B7D38EF8020">
    <w:name w:val="65C6F9C0F6F64497A92A5B7D38EF8020"/>
    <w:rsid w:val="00115BDB"/>
  </w:style>
  <w:style w:type="paragraph" w:customStyle="1" w:styleId="443B1D7E70834A54950F9ECCB85196EF">
    <w:name w:val="443B1D7E70834A54950F9ECCB85196EF"/>
    <w:rsid w:val="00115BDB"/>
  </w:style>
  <w:style w:type="paragraph" w:customStyle="1" w:styleId="EECF045F7C4443EFAED69F9387F7E1D7">
    <w:name w:val="EECF045F7C4443EFAED69F9387F7E1D7"/>
    <w:rsid w:val="00115BDB"/>
  </w:style>
  <w:style w:type="paragraph" w:customStyle="1" w:styleId="603452F9400B4A26B1EB8F1E720BC3A7">
    <w:name w:val="603452F9400B4A26B1EB8F1E720BC3A7"/>
    <w:rsid w:val="00115BDB"/>
  </w:style>
  <w:style w:type="paragraph" w:customStyle="1" w:styleId="85F6AF12D64542529188E493A83E7D1D">
    <w:name w:val="85F6AF12D64542529188E493A83E7D1D"/>
    <w:rsid w:val="00115BDB"/>
  </w:style>
  <w:style w:type="paragraph" w:customStyle="1" w:styleId="4C1D031861614CDA8056A118689012CE">
    <w:name w:val="4C1D031861614CDA8056A118689012CE"/>
    <w:rsid w:val="00115BDB"/>
  </w:style>
  <w:style w:type="paragraph" w:customStyle="1" w:styleId="793F0772816940F999552719C24F987A">
    <w:name w:val="793F0772816940F999552719C24F987A"/>
    <w:rsid w:val="00115BDB"/>
  </w:style>
  <w:style w:type="paragraph" w:customStyle="1" w:styleId="CA55C619020F4472930825EA01749783">
    <w:name w:val="CA55C619020F4472930825EA01749783"/>
    <w:rsid w:val="00115BDB"/>
  </w:style>
  <w:style w:type="paragraph" w:customStyle="1" w:styleId="DCE8A78560A3462BB582CA252350F923">
    <w:name w:val="DCE8A78560A3462BB582CA252350F923"/>
    <w:rsid w:val="00115BDB"/>
  </w:style>
  <w:style w:type="paragraph" w:customStyle="1" w:styleId="D3F90A809CCF45E68A81A1D2F03336F6">
    <w:name w:val="D3F90A809CCF45E68A81A1D2F03336F6"/>
    <w:rsid w:val="00115B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Hansjakobweg 11
78467 Constance
Germany</CompanyAddress>
  <CompanyPhone>Mobile: 0049/15753096674</CompanyPhone>
  <CompanyFax/>
  <CompanyEmail>Email: lukas.birkenmaier@uni-konstanz.de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1F95D4-14B6-434A-BF16-E47A3240C9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27D8C3-9F36-48A4-B6CB-45A9332D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Lebenslauf(2)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lukasbirki</dc:creator>
  <cp:keywords/>
  <cp:lastModifiedBy>Lukas Birkenmaier</cp:lastModifiedBy>
  <cp:revision>7</cp:revision>
  <dcterms:created xsi:type="dcterms:W3CDTF">2017-01-29T21:11:00Z</dcterms:created>
  <dcterms:modified xsi:type="dcterms:W3CDTF">2017-01-30T13:34:00Z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